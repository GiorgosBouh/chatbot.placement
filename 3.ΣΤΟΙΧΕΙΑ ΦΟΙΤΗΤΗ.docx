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445860" w:rsidRDefault="00445860"/>
    <w:p w14:paraId="0A37501D" w14:textId="77777777" w:rsidR="00574E47" w:rsidRPr="002273C1" w:rsidRDefault="00574E47" w:rsidP="00574E47">
      <w:pPr>
        <w:pStyle w:val="ListParagraph"/>
        <w:spacing w:before="40" w:after="40" w:line="360" w:lineRule="auto"/>
        <w:jc w:val="both"/>
        <w:rPr>
          <w:rFonts w:ascii="Tahoma" w:hAnsi="Tahoma" w:cs="Tahoma"/>
        </w:rPr>
      </w:pPr>
    </w:p>
    <w:p w14:paraId="258C9138" w14:textId="5CD97593" w:rsidR="00605F96" w:rsidRPr="002273C1" w:rsidRDefault="00605F96" w:rsidP="00605F96">
      <w:pPr>
        <w:pStyle w:val="ListParagraph"/>
        <w:spacing w:before="40" w:after="40" w:line="360" w:lineRule="auto"/>
        <w:jc w:val="center"/>
        <w:rPr>
          <w:rFonts w:ascii="Tahoma" w:hAnsi="Tahoma" w:cs="Tahoma"/>
          <w:b/>
        </w:rPr>
      </w:pPr>
      <w:r w:rsidRPr="002273C1">
        <w:rPr>
          <w:rFonts w:ascii="Tahoma" w:hAnsi="Tahoma" w:cs="Tahoma"/>
          <w:b/>
        </w:rPr>
        <w:t xml:space="preserve">ΣΤΟΙΧΕΙΑ </w:t>
      </w:r>
      <w:r w:rsidR="009B6D44">
        <w:rPr>
          <w:rFonts w:ascii="Tahoma" w:hAnsi="Tahoma" w:cs="Tahoma"/>
          <w:b/>
        </w:rPr>
        <w:t>ΦΟΙΤΗΤΗ</w:t>
      </w:r>
    </w:p>
    <w:p w14:paraId="5DAB6C7B" w14:textId="77777777" w:rsidR="00605F96" w:rsidRDefault="00605F96" w:rsidP="00605F96">
      <w:pPr>
        <w:pStyle w:val="ListParagraph"/>
        <w:spacing w:before="40" w:after="40" w:line="360" w:lineRule="auto"/>
        <w:jc w:val="center"/>
        <w:rPr>
          <w:rFonts w:ascii="Tahoma" w:hAnsi="Tahoma" w:cs="Tahoma"/>
          <w:b/>
          <w:sz w:val="22"/>
          <w:szCs w:val="22"/>
        </w:rPr>
      </w:pPr>
    </w:p>
    <w:p w14:paraId="02EB378F" w14:textId="77777777" w:rsidR="00935FC9" w:rsidRDefault="00935FC9" w:rsidP="00605F96">
      <w:pPr>
        <w:pStyle w:val="ListParagraph"/>
        <w:spacing w:before="40" w:after="40" w:line="360" w:lineRule="auto"/>
        <w:jc w:val="center"/>
        <w:rPr>
          <w:rFonts w:ascii="Tahoma" w:hAnsi="Tahoma" w:cs="Tahoma"/>
          <w:b/>
          <w:sz w:val="22"/>
          <w:szCs w:val="22"/>
        </w:rPr>
      </w:pPr>
    </w:p>
    <w:tbl>
      <w:tblPr>
        <w:tblStyle w:val="TableGrid"/>
        <w:tblW w:w="10662" w:type="dxa"/>
        <w:tblInd w:w="-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  <w:gridCol w:w="236"/>
      </w:tblGrid>
      <w:tr w:rsidR="00605F96" w:rsidRPr="00AF21CD" w14:paraId="429F3C7F" w14:textId="77777777" w:rsidTr="316BD296">
        <w:trPr>
          <w:trHeight w:val="446"/>
        </w:trPr>
        <w:tc>
          <w:tcPr>
            <w:tcW w:w="10426" w:type="dxa"/>
          </w:tcPr>
          <w:p w14:paraId="5D7A2FAC" w14:textId="77777777" w:rsidR="00605F96" w:rsidRPr="00E555DD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lang w:val="en-US"/>
              </w:rPr>
            </w:pPr>
            <w:r w:rsidRPr="316BD296">
              <w:rPr>
                <w:rFonts w:ascii="Tahoma" w:hAnsi="Tahoma" w:cs="Tahoma"/>
                <w:b/>
                <w:bCs/>
              </w:rPr>
              <w:t>ΕΠΩΝΥΜΟ</w:t>
            </w:r>
            <w:r w:rsidRPr="316BD296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2273C1" w:rsidRPr="316BD296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6A05A809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372CFCF3" w14:textId="77777777" w:rsidTr="316BD296">
        <w:trPr>
          <w:trHeight w:val="446"/>
        </w:trPr>
        <w:tc>
          <w:tcPr>
            <w:tcW w:w="10426" w:type="dxa"/>
          </w:tcPr>
          <w:p w14:paraId="1F5CD3D7" w14:textId="77777777" w:rsidR="00605F96" w:rsidRPr="006B6AEB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lang w:val="en-US"/>
              </w:rPr>
            </w:pPr>
            <w:r w:rsidRPr="316BD296">
              <w:rPr>
                <w:rFonts w:ascii="Tahoma" w:hAnsi="Tahoma" w:cs="Tahoma"/>
                <w:b/>
                <w:bCs/>
              </w:rPr>
              <w:t>ΟΝΟΜΑ</w:t>
            </w:r>
            <w:r w:rsidRPr="316BD296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E555DD" w:rsidRPr="316BD296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5A39BBE3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720922C4" w14:textId="77777777" w:rsidTr="316BD296">
        <w:trPr>
          <w:trHeight w:val="446"/>
        </w:trPr>
        <w:tc>
          <w:tcPr>
            <w:tcW w:w="10426" w:type="dxa"/>
          </w:tcPr>
          <w:p w14:paraId="5649472D" w14:textId="77777777" w:rsidR="00605F96" w:rsidRPr="00E555DD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lang w:val="en-US"/>
              </w:rPr>
            </w:pPr>
            <w:r w:rsidRPr="316BD296">
              <w:rPr>
                <w:rFonts w:ascii="Tahoma" w:hAnsi="Tahoma" w:cs="Tahoma"/>
                <w:b/>
                <w:bCs/>
              </w:rPr>
              <w:t>ΠΑΤΡΩΝΥΜΟ</w:t>
            </w:r>
            <w:r w:rsidR="00935FC9" w:rsidRPr="316BD296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E555DD" w:rsidRPr="316BD296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41C8F396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0C6BB55D" w14:textId="77777777" w:rsidTr="316BD296">
        <w:trPr>
          <w:trHeight w:val="446"/>
        </w:trPr>
        <w:tc>
          <w:tcPr>
            <w:tcW w:w="10426" w:type="dxa"/>
          </w:tcPr>
          <w:p w14:paraId="3807F0BC" w14:textId="77777777" w:rsidR="00605F96" w:rsidRPr="00E555DD" w:rsidRDefault="00605F96" w:rsidP="00771761">
            <w:pPr>
              <w:pStyle w:val="ListParagraph"/>
              <w:tabs>
                <w:tab w:val="left" w:pos="8535"/>
              </w:tabs>
              <w:spacing w:before="40" w:after="40" w:line="360" w:lineRule="auto"/>
              <w:ind w:left="0"/>
              <w:rPr>
                <w:rFonts w:ascii="Tahoma" w:hAnsi="Tahoma" w:cs="Tahoma"/>
                <w:lang w:val="en-US"/>
              </w:rPr>
            </w:pPr>
            <w:r w:rsidRPr="316BD296">
              <w:rPr>
                <w:rFonts w:ascii="Tahoma" w:hAnsi="Tahoma" w:cs="Tahoma"/>
                <w:b/>
                <w:bCs/>
              </w:rPr>
              <w:t>ΜΗΤΡΩΝΥΜΟ</w:t>
            </w:r>
            <w:r w:rsidR="00935FC9" w:rsidRPr="316BD296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E555DD" w:rsidRPr="316BD296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>
              <w:tab/>
            </w:r>
          </w:p>
        </w:tc>
        <w:tc>
          <w:tcPr>
            <w:tcW w:w="236" w:type="dxa"/>
          </w:tcPr>
          <w:p w14:paraId="72A3D3EC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3DBAB43B" w14:textId="77777777" w:rsidTr="316BD296">
        <w:trPr>
          <w:trHeight w:val="446"/>
        </w:trPr>
        <w:tc>
          <w:tcPr>
            <w:tcW w:w="10426" w:type="dxa"/>
          </w:tcPr>
          <w:p w14:paraId="4CA1252E" w14:textId="77777777" w:rsidR="008C2027" w:rsidRDefault="00605F96" w:rsidP="008C2027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</w:rPr>
            </w:pPr>
            <w:r w:rsidRPr="002273C1">
              <w:rPr>
                <w:rFonts w:ascii="Tahoma" w:hAnsi="Tahoma" w:cs="Tahoma"/>
                <w:b/>
              </w:rPr>
              <w:t>ΔΙΕΥΘΥΝΣΗ</w:t>
            </w:r>
            <w:r w:rsidR="008C2027">
              <w:rPr>
                <w:rFonts w:ascii="Tahoma" w:hAnsi="Tahoma" w:cs="Tahoma"/>
                <w:b/>
              </w:rPr>
              <w:t xml:space="preserve"> </w:t>
            </w:r>
            <w:r w:rsidR="000F53F6">
              <w:rPr>
                <w:rFonts w:ascii="Tahoma" w:hAnsi="Tahoma" w:cs="Tahoma"/>
                <w:b/>
                <w:lang w:val="en-US"/>
              </w:rPr>
              <w:t>(</w:t>
            </w:r>
            <w:r w:rsidR="008C2027">
              <w:rPr>
                <w:rFonts w:ascii="Tahoma" w:hAnsi="Tahoma" w:cs="Tahoma"/>
                <w:b/>
              </w:rPr>
              <w:t>ΠΛΗΡΗΣ</w:t>
            </w:r>
            <w:r w:rsidR="000F53F6">
              <w:rPr>
                <w:rFonts w:ascii="Tahoma" w:hAnsi="Tahoma" w:cs="Tahoma"/>
                <w:b/>
                <w:lang w:val="en-US"/>
              </w:rPr>
              <w:t>)</w:t>
            </w:r>
            <w:r w:rsidR="00935FC9" w:rsidRPr="002273C1">
              <w:rPr>
                <w:rFonts w:ascii="Tahoma" w:hAnsi="Tahoma" w:cs="Tahoma"/>
                <w:b/>
                <w:lang w:val="en-US"/>
              </w:rPr>
              <w:t>:</w:t>
            </w:r>
            <w:r w:rsidR="00E555DD">
              <w:rPr>
                <w:rFonts w:ascii="Tahoma" w:hAnsi="Tahoma" w:cs="Tahoma"/>
                <w:b/>
                <w:lang w:val="en-US"/>
              </w:rPr>
              <w:t xml:space="preserve"> </w:t>
            </w:r>
          </w:p>
          <w:p w14:paraId="1C7EDC2F" w14:textId="77777777" w:rsidR="00605F96" w:rsidRPr="008C2027" w:rsidRDefault="008C2027" w:rsidP="008C2027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ΤΚ</w:t>
            </w:r>
            <w:r w:rsidRPr="002273C1">
              <w:rPr>
                <w:rFonts w:ascii="Tahoma" w:hAnsi="Tahoma" w:cs="Tahoma"/>
                <w:b/>
                <w:lang w:val="en-US"/>
              </w:rPr>
              <w:t>:</w:t>
            </w:r>
          </w:p>
        </w:tc>
        <w:tc>
          <w:tcPr>
            <w:tcW w:w="236" w:type="dxa"/>
          </w:tcPr>
          <w:p w14:paraId="44EAFD9C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681EE058" w14:textId="77777777" w:rsidTr="316BD296">
        <w:trPr>
          <w:trHeight w:val="446"/>
        </w:trPr>
        <w:tc>
          <w:tcPr>
            <w:tcW w:w="10426" w:type="dxa"/>
          </w:tcPr>
          <w:p w14:paraId="05530C77" w14:textId="77777777" w:rsidR="00605F96" w:rsidRPr="00E555DD" w:rsidRDefault="00605F96" w:rsidP="00AF21CD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ΗΜΕΡ</w:t>
            </w:r>
            <w:r w:rsidR="00AF21CD" w:rsidRPr="002273C1">
              <w:rPr>
                <w:rFonts w:ascii="Tahoma" w:hAnsi="Tahoma" w:cs="Tahoma"/>
                <w:b/>
              </w:rPr>
              <w:t xml:space="preserve">ΟΜΗΝΙΑ </w:t>
            </w:r>
            <w:r w:rsidRPr="002273C1">
              <w:rPr>
                <w:rFonts w:ascii="Tahoma" w:hAnsi="Tahoma" w:cs="Tahoma"/>
                <w:b/>
              </w:rPr>
              <w:t>ΓΕΝΝΗΣΕΩΣ</w:t>
            </w:r>
            <w:r w:rsidR="00935FC9" w:rsidRPr="002273C1">
              <w:rPr>
                <w:rFonts w:ascii="Tahoma" w:hAnsi="Tahoma" w:cs="Tahoma"/>
                <w:b/>
                <w:lang w:val="en-US"/>
              </w:rPr>
              <w:t>:</w:t>
            </w:r>
            <w:r w:rsidR="00E555DD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4B94D5A5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54A5030D" w14:textId="77777777" w:rsidTr="316BD296">
        <w:trPr>
          <w:trHeight w:val="446"/>
        </w:trPr>
        <w:tc>
          <w:tcPr>
            <w:tcW w:w="10426" w:type="dxa"/>
          </w:tcPr>
          <w:p w14:paraId="3C20B237" w14:textId="77777777" w:rsidR="00605F96" w:rsidRPr="00E555DD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ΤΗΛΕΦΩΝΟ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E555DD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14:paraId="3656B9AB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4BE3E66E" w14:textId="77777777" w:rsidTr="316BD296">
        <w:trPr>
          <w:trHeight w:val="446"/>
        </w:trPr>
        <w:tc>
          <w:tcPr>
            <w:tcW w:w="10426" w:type="dxa"/>
          </w:tcPr>
          <w:p w14:paraId="58AA8669" w14:textId="77777777" w:rsidR="00605F96" w:rsidRPr="00100DF4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ΑΡ.Δ.ΤΑΥΤΟΤΗΤΑΣ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14:paraId="45FB0818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1C4347D7" w14:textId="77777777" w:rsidTr="316BD296">
        <w:trPr>
          <w:trHeight w:val="446"/>
        </w:trPr>
        <w:tc>
          <w:tcPr>
            <w:tcW w:w="10426" w:type="dxa"/>
          </w:tcPr>
          <w:p w14:paraId="789A45B3" w14:textId="77777777" w:rsidR="00605F96" w:rsidRPr="00100DF4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Α.Φ.Μ.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14:paraId="049F31CB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5D67A050" w14:textId="77777777" w:rsidTr="316BD296">
        <w:trPr>
          <w:trHeight w:val="446"/>
        </w:trPr>
        <w:tc>
          <w:tcPr>
            <w:tcW w:w="10426" w:type="dxa"/>
          </w:tcPr>
          <w:p w14:paraId="2E4ECE1B" w14:textId="77777777" w:rsidR="00605F96" w:rsidRPr="00100DF4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ΕΦΟΡΙΑ (Δ.Ο.Υ)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14:paraId="53128261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1F25B546" w14:textId="77777777" w:rsidTr="316BD296">
        <w:trPr>
          <w:trHeight w:val="446"/>
        </w:trPr>
        <w:tc>
          <w:tcPr>
            <w:tcW w:w="10426" w:type="dxa"/>
          </w:tcPr>
          <w:p w14:paraId="1CEF436F" w14:textId="77777777" w:rsidR="00605F96" w:rsidRPr="00100DF4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ΑΡ.Μ.ΙΚΑ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14:paraId="62486C05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7E06CE8E" w14:textId="77777777" w:rsidTr="316BD296">
        <w:trPr>
          <w:trHeight w:val="446"/>
        </w:trPr>
        <w:tc>
          <w:tcPr>
            <w:tcW w:w="10426" w:type="dxa"/>
          </w:tcPr>
          <w:p w14:paraId="089306FC" w14:textId="77777777" w:rsidR="00605F96" w:rsidRPr="00100DF4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  <w:lang w:val="en-US"/>
              </w:rPr>
            </w:pPr>
            <w:r w:rsidRPr="002273C1">
              <w:rPr>
                <w:rFonts w:ascii="Tahoma" w:hAnsi="Tahoma" w:cs="Tahoma"/>
                <w:b/>
              </w:rPr>
              <w:t>ΑΜΚΑ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100DF4">
              <w:rPr>
                <w:rFonts w:ascii="Tahoma" w:hAnsi="Tahoma" w:cs="Tahoma"/>
                <w:b/>
                <w:lang w:val="en-US"/>
              </w:rPr>
              <w:t xml:space="preserve">  </w:t>
            </w:r>
          </w:p>
        </w:tc>
        <w:tc>
          <w:tcPr>
            <w:tcW w:w="236" w:type="dxa"/>
          </w:tcPr>
          <w:p w14:paraId="1299C43A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05F96" w:rsidRPr="00AF21CD" w14:paraId="566C7FEA" w14:textId="77777777" w:rsidTr="316BD296">
        <w:trPr>
          <w:trHeight w:val="446"/>
        </w:trPr>
        <w:tc>
          <w:tcPr>
            <w:tcW w:w="10426" w:type="dxa"/>
          </w:tcPr>
          <w:p w14:paraId="064FCD9C" w14:textId="7FC48DA4" w:rsidR="00605F96" w:rsidRPr="007F3CAB" w:rsidRDefault="00605F96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</w:rPr>
            </w:pPr>
            <w:r w:rsidRPr="002273C1">
              <w:rPr>
                <w:rFonts w:ascii="Tahoma" w:hAnsi="Tahoma" w:cs="Tahoma"/>
                <w:b/>
                <w:lang w:val="en-US"/>
              </w:rPr>
              <w:t>EMAIL</w:t>
            </w:r>
            <w:r w:rsidR="00935FC9" w:rsidRPr="002273C1">
              <w:rPr>
                <w:rFonts w:ascii="Tahoma" w:hAnsi="Tahoma" w:cs="Tahoma"/>
                <w:b/>
              </w:rPr>
              <w:t>:</w:t>
            </w:r>
            <w:r w:rsidR="00100DF4" w:rsidRPr="007F3CAB">
              <w:rPr>
                <w:rFonts w:ascii="Tahoma" w:hAnsi="Tahoma" w:cs="Tahoma"/>
                <w:b/>
              </w:rPr>
              <w:t xml:space="preserve">  </w:t>
            </w:r>
          </w:p>
          <w:p w14:paraId="1BB76AA5" w14:textId="3730AE07" w:rsidR="007F3CAB" w:rsidRDefault="007F3CAB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ΑΣΦΑΛΙΣΤΙΚΗ ΕΝΗΜΕΡΟΤΗΤΑ (ΝΑΙ ή ΟΧΙ):</w:t>
            </w:r>
          </w:p>
          <w:p w14:paraId="2A3F13D4" w14:textId="77777777" w:rsidR="007F3CAB" w:rsidRPr="00B91EE6" w:rsidRDefault="007F3CAB" w:rsidP="00605F96">
            <w:pPr>
              <w:pStyle w:val="ListParagraph"/>
              <w:spacing w:before="40" w:after="40" w:line="360" w:lineRule="auto"/>
              <w:ind w:left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Για την ασφαλιστική ενημερότητα θα μπείτε στο </w:t>
            </w:r>
            <w:hyperlink r:id="rId9" w:history="1">
              <w:r w:rsidRPr="00E40AB9">
                <w:rPr>
                  <w:rStyle w:val="Hyperlink"/>
                  <w:rFonts w:ascii="Tahoma" w:hAnsi="Tahoma" w:cs="Tahoma"/>
                  <w:bCs/>
                </w:rPr>
                <w:t>https://www.atlas.gov.gr/ATLAS/Pages/Home.aspx</w:t>
              </w:r>
            </w:hyperlink>
            <w:r w:rsidRPr="007F3CAB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για να στείλετε την επιβεβαίωση</w:t>
            </w:r>
          </w:p>
          <w:p w14:paraId="02B5BE5C" w14:textId="720924E8" w:rsid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Ατλας</w:t>
            </w:r>
            <w:proofErr w:type="spellEnd"/>
          </w:p>
          <w:p w14:paraId="242A2E07" w14:textId="77777777" w:rsid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Ασφαλιστική ικανότητα</w:t>
            </w:r>
          </w:p>
          <w:p w14:paraId="3990D0D8" w14:textId="77777777" w:rsidR="00B91EE6" w:rsidRP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Πρόσβαση στην ασφαλιστική ικανότητα (</w:t>
            </w:r>
            <w:r>
              <w:rPr>
                <w:rFonts w:ascii="Tahoma" w:hAnsi="Tahoma" w:cs="Tahoma"/>
                <w:bCs/>
                <w:lang w:val="en-US"/>
              </w:rPr>
              <w:t>taxis</w:t>
            </w:r>
            <w:r w:rsidRPr="00B91EE6">
              <w:rPr>
                <w:rFonts w:ascii="Tahoma" w:hAnsi="Tahoma" w:cs="Tahoma"/>
                <w:bCs/>
              </w:rPr>
              <w:t>)</w:t>
            </w:r>
          </w:p>
          <w:p w14:paraId="14748908" w14:textId="4D80B0D4" w:rsidR="00B91EE6" w:rsidRP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Βάζετε τους κωδικούς σας</w:t>
            </w:r>
          </w:p>
          <w:p w14:paraId="1243F97E" w14:textId="77777777" w:rsid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Εξουσιοδότηση (αν σας ζητήσει)</w:t>
            </w:r>
          </w:p>
          <w:p w14:paraId="39326409" w14:textId="77777777" w:rsidR="00B91EE6" w:rsidRP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Αριθμός μητρώου κοινωνικής ασφάλισης</w:t>
            </w:r>
          </w:p>
          <w:p w14:paraId="5C0AAB4D" w14:textId="35082E3D" w:rsidR="00B91EE6" w:rsidRPr="00B91EE6" w:rsidRDefault="00B91EE6" w:rsidP="00B91EE6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lastRenderedPageBreak/>
              <w:t xml:space="preserve">Κάνετε </w:t>
            </w:r>
            <w:r>
              <w:rPr>
                <w:rFonts w:ascii="Tahoma" w:hAnsi="Tahoma" w:cs="Tahoma"/>
                <w:bCs/>
                <w:lang w:val="en-US"/>
              </w:rPr>
              <w:t>screenshot</w:t>
            </w:r>
            <w:r>
              <w:rPr>
                <w:rFonts w:ascii="Tahoma" w:hAnsi="Tahoma" w:cs="Tahoma"/>
                <w:bCs/>
              </w:rPr>
              <w:t xml:space="preserve"> τον πίνακα (να φαίνονται όλα τα στοιχεία ξεκάθαρα)</w:t>
            </w:r>
            <w:bookmarkStart w:id="0" w:name="_GoBack"/>
            <w:bookmarkEnd w:id="0"/>
          </w:p>
        </w:tc>
        <w:tc>
          <w:tcPr>
            <w:tcW w:w="236" w:type="dxa"/>
          </w:tcPr>
          <w:p w14:paraId="4DDBEF00" w14:textId="77777777" w:rsidR="00605F96" w:rsidRPr="00AF21CD" w:rsidRDefault="00605F96" w:rsidP="00605F96">
            <w:pPr>
              <w:pStyle w:val="ListParagraph"/>
              <w:spacing w:before="40" w:after="40" w:line="360" w:lineRule="auto"/>
              <w:ind w:left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14:paraId="3CF2D8B6" w14:textId="77777777" w:rsidR="00605F96" w:rsidRPr="00605F96" w:rsidRDefault="00605F96" w:rsidP="00605F96">
      <w:pPr>
        <w:pStyle w:val="ListParagraph"/>
        <w:spacing w:before="40" w:after="40" w:line="360" w:lineRule="auto"/>
        <w:jc w:val="center"/>
        <w:rPr>
          <w:rFonts w:ascii="Tahoma" w:hAnsi="Tahoma" w:cs="Tahoma"/>
          <w:b/>
          <w:sz w:val="22"/>
          <w:szCs w:val="22"/>
        </w:rPr>
      </w:pPr>
    </w:p>
    <w:p w14:paraId="0FB78278" w14:textId="77777777" w:rsidR="00605F96" w:rsidRPr="007F3CAB" w:rsidRDefault="00605F96" w:rsidP="00605F96">
      <w:pPr>
        <w:pStyle w:val="ListParagraph"/>
        <w:spacing w:before="40" w:after="40" w:line="360" w:lineRule="auto"/>
        <w:rPr>
          <w:rFonts w:ascii="Tahoma" w:hAnsi="Tahoma" w:cs="Tahoma"/>
          <w:sz w:val="20"/>
          <w:szCs w:val="20"/>
        </w:rPr>
      </w:pPr>
    </w:p>
    <w:sectPr w:rsidR="00605F96" w:rsidRPr="007F3CAB" w:rsidSect="00503C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71" w:right="1701" w:bottom="1814" w:left="1701" w:header="1276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CAF1C" w14:textId="77777777" w:rsidR="00515963" w:rsidRDefault="00515963">
      <w:r>
        <w:separator/>
      </w:r>
    </w:p>
  </w:endnote>
  <w:endnote w:type="continuationSeparator" w:id="0">
    <w:p w14:paraId="2460C3BD" w14:textId="77777777" w:rsidR="00515963" w:rsidRDefault="0051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C13836" w:rsidRDefault="00C13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6228"/>
      <w:gridCol w:w="2492"/>
    </w:tblGrid>
    <w:tr w:rsidR="0032194D" w14:paraId="6B815E4E" w14:textId="77777777">
      <w:tc>
        <w:tcPr>
          <w:tcW w:w="6228" w:type="dxa"/>
          <w:tcBorders>
            <w:top w:val="single" w:sz="12" w:space="0" w:color="800000"/>
          </w:tcBorders>
        </w:tcPr>
        <w:p w14:paraId="72D5D07B" w14:textId="77777777" w:rsidR="00445860" w:rsidRPr="004A0270" w:rsidRDefault="004A0270" w:rsidP="00445860">
          <w:pPr>
            <w:pStyle w:val="BStNormal-b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</w:rPr>
            <w:t>ΜΗΤΡΟΠΟΛΙΤΙΚΟ ΚΟΛΛΕΓΙΟ</w:t>
          </w:r>
        </w:p>
        <w:p w14:paraId="0F0BA7ED" w14:textId="77777777" w:rsidR="0032194D" w:rsidRPr="008C2027" w:rsidRDefault="00445860" w:rsidP="00445860">
          <w:pPr>
            <w:pStyle w:val="BStNormal-b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  <w:lang w:val="en-US"/>
            </w:rPr>
            <w:t>AN</w:t>
          </w:r>
          <w:r>
            <w:rPr>
              <w:rFonts w:ascii="Tahoma" w:hAnsi="Tahoma" w:cs="Tahoma"/>
              <w:sz w:val="18"/>
            </w:rPr>
            <w:t>ΩΝΥΜΗ</w:t>
          </w:r>
          <w:r w:rsidRPr="008C2027">
            <w:rPr>
              <w:rFonts w:ascii="Tahoma" w:hAnsi="Tahoma" w:cs="Tahoma"/>
              <w:sz w:val="18"/>
            </w:rPr>
            <w:t xml:space="preserve"> </w:t>
          </w:r>
          <w:r>
            <w:rPr>
              <w:rFonts w:ascii="Tahoma" w:hAnsi="Tahoma" w:cs="Tahoma"/>
              <w:sz w:val="18"/>
            </w:rPr>
            <w:t>ΕΚΠΑΙΔΕΥΤΙΚ</w:t>
          </w:r>
          <w:r w:rsidRPr="008C2027">
            <w:rPr>
              <w:rFonts w:ascii="Tahoma" w:hAnsi="Tahoma" w:cs="Tahoma"/>
              <w:sz w:val="18"/>
            </w:rPr>
            <w:t xml:space="preserve"> </w:t>
          </w:r>
          <w:r>
            <w:rPr>
              <w:rFonts w:ascii="Tahoma" w:hAnsi="Tahoma" w:cs="Tahoma"/>
              <w:sz w:val="18"/>
            </w:rPr>
            <w:t>ΕΤΑΙΡΕΙΑ</w:t>
          </w:r>
        </w:p>
      </w:tc>
      <w:tc>
        <w:tcPr>
          <w:tcW w:w="2492" w:type="dxa"/>
          <w:tcBorders>
            <w:top w:val="single" w:sz="12" w:space="0" w:color="800000"/>
          </w:tcBorders>
        </w:tcPr>
        <w:p w14:paraId="099A18E9" w14:textId="77777777" w:rsidR="0032194D" w:rsidRDefault="0032194D" w:rsidP="00625654">
          <w:pPr>
            <w:pStyle w:val="BStNormal-b"/>
            <w:jc w:val="right"/>
            <w:rPr>
              <w:rStyle w:val="PageNumber"/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</w:rPr>
            <w:t xml:space="preserve">Σελ. </w:t>
          </w:r>
          <w:r w:rsidR="006C43A1">
            <w:rPr>
              <w:rStyle w:val="PageNumber"/>
              <w:rFonts w:ascii="Tahoma" w:hAnsi="Tahoma" w:cs="Tahoma"/>
              <w:sz w:val="18"/>
            </w:rPr>
            <w:fldChar w:fldCharType="begin"/>
          </w:r>
          <w:r>
            <w:rPr>
              <w:rStyle w:val="PageNumber"/>
              <w:rFonts w:ascii="Tahoma" w:hAnsi="Tahoma" w:cs="Tahoma"/>
              <w:sz w:val="18"/>
            </w:rPr>
            <w:instrText xml:space="preserve"> PAGE </w:instrText>
          </w:r>
          <w:r w:rsidR="006C43A1">
            <w:rPr>
              <w:rStyle w:val="PageNumber"/>
              <w:rFonts w:ascii="Tahoma" w:hAnsi="Tahoma" w:cs="Tahoma"/>
              <w:sz w:val="18"/>
            </w:rPr>
            <w:fldChar w:fldCharType="separate"/>
          </w:r>
          <w:r w:rsidR="00B91EE6">
            <w:rPr>
              <w:rStyle w:val="PageNumber"/>
              <w:rFonts w:ascii="Tahoma" w:hAnsi="Tahoma" w:cs="Tahoma"/>
              <w:noProof/>
              <w:sz w:val="18"/>
            </w:rPr>
            <w:t>1</w:t>
          </w:r>
          <w:r w:rsidR="006C43A1">
            <w:rPr>
              <w:rStyle w:val="PageNumber"/>
              <w:rFonts w:ascii="Tahoma" w:hAnsi="Tahoma" w:cs="Tahoma"/>
              <w:sz w:val="18"/>
            </w:rPr>
            <w:fldChar w:fldCharType="end"/>
          </w:r>
          <w:r>
            <w:rPr>
              <w:rStyle w:val="PageNumber"/>
              <w:rFonts w:ascii="Tahoma" w:hAnsi="Tahoma" w:cs="Tahoma"/>
              <w:sz w:val="18"/>
            </w:rPr>
            <w:t xml:space="preserve"> από </w:t>
          </w:r>
          <w:r w:rsidR="00625654">
            <w:rPr>
              <w:rStyle w:val="PageNumber"/>
              <w:rFonts w:ascii="Tahoma" w:hAnsi="Tahoma" w:cs="Tahoma"/>
              <w:sz w:val="18"/>
            </w:rPr>
            <w:t>1</w:t>
          </w:r>
        </w:p>
        <w:p w14:paraId="2946DB82" w14:textId="77777777" w:rsidR="00625654" w:rsidRDefault="00625654" w:rsidP="00625654">
          <w:pPr>
            <w:pStyle w:val="BStNormal-b"/>
            <w:jc w:val="right"/>
            <w:rPr>
              <w:rFonts w:ascii="Tahoma" w:hAnsi="Tahoma" w:cs="Tahoma"/>
              <w:sz w:val="18"/>
            </w:rPr>
          </w:pPr>
        </w:p>
      </w:tc>
    </w:tr>
    <w:tr w:rsidR="0032194D" w14:paraId="5997CC1D" w14:textId="77777777">
      <w:tc>
        <w:tcPr>
          <w:tcW w:w="6228" w:type="dxa"/>
        </w:tcPr>
        <w:p w14:paraId="110FFD37" w14:textId="77777777" w:rsidR="0032194D" w:rsidRDefault="0032194D">
          <w:pPr>
            <w:pStyle w:val="BStNormal-b"/>
            <w:rPr>
              <w:rFonts w:ascii="Tahoma" w:hAnsi="Tahoma" w:cs="Tahoma"/>
              <w:sz w:val="18"/>
            </w:rPr>
          </w:pPr>
        </w:p>
      </w:tc>
      <w:tc>
        <w:tcPr>
          <w:tcW w:w="2492" w:type="dxa"/>
        </w:tcPr>
        <w:p w14:paraId="6B699379" w14:textId="77777777" w:rsidR="0032194D" w:rsidRPr="00883FD2" w:rsidRDefault="0032194D" w:rsidP="00883FD2">
          <w:pPr>
            <w:pStyle w:val="BStNormal-b"/>
            <w:jc w:val="right"/>
            <w:rPr>
              <w:rFonts w:ascii="Tahoma" w:hAnsi="Tahoma" w:cs="Tahoma"/>
              <w:sz w:val="18"/>
              <w:lang w:val="en-US"/>
            </w:rPr>
          </w:pPr>
        </w:p>
      </w:tc>
    </w:tr>
  </w:tbl>
  <w:p w14:paraId="3FE9F23F" w14:textId="77777777" w:rsidR="0032194D" w:rsidRDefault="0032194D">
    <w:pPr>
      <w:pStyle w:val="BStNormal-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9E253" w14:textId="77777777" w:rsidR="00C13836" w:rsidRDefault="00C13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1E4F8" w14:textId="77777777" w:rsidR="00515963" w:rsidRDefault="00515963">
      <w:r>
        <w:separator/>
      </w:r>
    </w:p>
  </w:footnote>
  <w:footnote w:type="continuationSeparator" w:id="0">
    <w:p w14:paraId="323DAD05" w14:textId="77777777" w:rsidR="00515963" w:rsidRDefault="00515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DCEAD" w14:textId="77777777" w:rsidR="00C13836" w:rsidRDefault="00C138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E6F91" w14:textId="77777777" w:rsidR="0032194D" w:rsidRDefault="00C13836">
    <w:pPr>
      <w:pStyle w:val="Header"/>
    </w:pPr>
    <w:r>
      <w:rPr>
        <w:noProof/>
        <w:lang w:val="en-US" w:eastAsia="en-US"/>
      </w:rPr>
      <w:drawing>
        <wp:inline distT="0" distB="0" distL="0" distR="0" wp14:anchorId="0F22B625" wp14:editId="07777777">
          <wp:extent cx="3571875" cy="5143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E0A41" w14:textId="77777777" w:rsidR="00C13836" w:rsidRDefault="00C13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E7AD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20DA95F0"/>
    <w:lvl w:ilvl="0">
      <w:start w:val="1"/>
      <w:numFmt w:val="none"/>
      <w:pStyle w:val="Heading2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>
    <w:nsid w:val="064940FA"/>
    <w:multiLevelType w:val="hybridMultilevel"/>
    <w:tmpl w:val="EECA5B90"/>
    <w:lvl w:ilvl="0" w:tplc="FE2EB468">
      <w:start w:val="1"/>
      <w:numFmt w:val="bullet"/>
      <w:pStyle w:val="BStNormal-Bullets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99330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6B56C6"/>
    <w:multiLevelType w:val="multilevel"/>
    <w:tmpl w:val="EBC81A12"/>
    <w:lvl w:ilvl="0">
      <w:start w:val="1"/>
      <w:numFmt w:val="decimal"/>
      <w:pStyle w:val="BStNormal-"/>
      <w:lvlText w:val="ΚΕΦΑΛΑΙΟ %1."/>
      <w:lvlJc w:val="left"/>
      <w:pPr>
        <w:tabs>
          <w:tab w:val="num" w:pos="1814"/>
        </w:tabs>
        <w:ind w:left="1814" w:hanging="181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1287"/>
        </w:tabs>
        <w:ind w:left="964" w:hanging="39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1854"/>
        </w:tabs>
        <w:ind w:left="1531" w:hanging="397"/>
      </w:pPr>
      <w:rPr>
        <w:rFonts w:hint="default"/>
      </w:rPr>
    </w:lvl>
    <w:lvl w:ilvl="8">
      <w:start w:val="1"/>
      <w:numFmt w:val="decimal"/>
      <w:lvlText w:val="%1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>
    <w:nsid w:val="09105CCB"/>
    <w:multiLevelType w:val="multilevel"/>
    <w:tmpl w:val="86B4371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C263BBE"/>
    <w:multiLevelType w:val="hybridMultilevel"/>
    <w:tmpl w:val="F59E6214"/>
    <w:lvl w:ilvl="0" w:tplc="EDE27B64">
      <w:start w:val="1"/>
      <w:numFmt w:val="bullet"/>
      <w:pStyle w:val="BStNormal-Bullets1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99330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408D8"/>
    <w:multiLevelType w:val="hybridMultilevel"/>
    <w:tmpl w:val="F586AB4C"/>
    <w:lvl w:ilvl="0" w:tplc="0C92A46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84D45"/>
    <w:multiLevelType w:val="multilevel"/>
    <w:tmpl w:val="207E05D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StNormal-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StNormal-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19B5F6D"/>
    <w:multiLevelType w:val="multilevel"/>
    <w:tmpl w:val="D0B075A6"/>
    <w:lvl w:ilvl="0">
      <w:start w:val="1"/>
      <w:numFmt w:val="decimal"/>
      <w:pStyle w:val="BStNormal-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25F4E95"/>
    <w:multiLevelType w:val="hybridMultilevel"/>
    <w:tmpl w:val="C4DEFBA6"/>
    <w:lvl w:ilvl="0" w:tplc="165C228E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B501E"/>
    <w:multiLevelType w:val="hybridMultilevel"/>
    <w:tmpl w:val="4F46A754"/>
    <w:lvl w:ilvl="0" w:tplc="F588020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C18E7"/>
    <w:multiLevelType w:val="hybridMultilevel"/>
    <w:tmpl w:val="B824ABE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503FD"/>
    <w:multiLevelType w:val="hybridMultilevel"/>
    <w:tmpl w:val="3B1AAF18"/>
    <w:lvl w:ilvl="0" w:tplc="4D18E300">
      <w:start w:val="1"/>
      <w:numFmt w:val="bullet"/>
      <w:pStyle w:val="BStNormal-Bullets3"/>
      <w:lvlText w:val="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99330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EF3AAB"/>
    <w:multiLevelType w:val="hybridMultilevel"/>
    <w:tmpl w:val="069CFE06"/>
    <w:lvl w:ilvl="0" w:tplc="FAE600D2">
      <w:start w:val="1"/>
      <w:numFmt w:val="decimal"/>
      <w:lvlText w:val="Διάγραμμα %1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/>
        <w:i w:val="0"/>
        <w:sz w:val="26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07C70"/>
    <w:multiLevelType w:val="hybridMultilevel"/>
    <w:tmpl w:val="6C56BC12"/>
    <w:lvl w:ilvl="0" w:tplc="EA16E37C">
      <w:start w:val="1"/>
      <w:numFmt w:val="decimal"/>
      <w:pStyle w:val="BStNormal-0"/>
      <w:lvlText w:val="Πίνακας 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sz w:val="26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126894"/>
    <w:multiLevelType w:val="hybridMultilevel"/>
    <w:tmpl w:val="5248168C"/>
    <w:lvl w:ilvl="0" w:tplc="7B223758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415C05"/>
    <w:multiLevelType w:val="multilevel"/>
    <w:tmpl w:val="9F6A3BC2"/>
    <w:lvl w:ilvl="0">
      <w:start w:val="1"/>
      <w:numFmt w:val="decimal"/>
      <w:lvlText w:val="Πίνακας 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sz w:val="26"/>
      </w:rPr>
    </w:lvl>
    <w:lvl w:ilvl="1">
      <w:start w:val="1"/>
      <w:numFmt w:val="decimal"/>
      <w:lvlText w:val="Πίνακας %1.%2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StNormal-4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7D368E0"/>
    <w:multiLevelType w:val="hybridMultilevel"/>
    <w:tmpl w:val="3364E8AA"/>
    <w:lvl w:ilvl="0" w:tplc="BCC2EE92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3E73BD"/>
    <w:multiLevelType w:val="hybridMultilevel"/>
    <w:tmpl w:val="4CA00DCC"/>
    <w:lvl w:ilvl="0" w:tplc="AD263B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15C41"/>
    <w:multiLevelType w:val="hybridMultilevel"/>
    <w:tmpl w:val="EFB470F8"/>
    <w:lvl w:ilvl="0" w:tplc="6654088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auto"/>
        <w:sz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FC109C"/>
    <w:multiLevelType w:val="hybridMultilevel"/>
    <w:tmpl w:val="CA2ED4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8"/>
  </w:num>
  <w:num w:numId="5">
    <w:abstractNumId w:val="7"/>
  </w:num>
  <w:num w:numId="6">
    <w:abstractNumId w:val="7"/>
  </w:num>
  <w:num w:numId="7">
    <w:abstractNumId w:val="16"/>
  </w:num>
  <w:num w:numId="8">
    <w:abstractNumId w:val="3"/>
  </w:num>
  <w:num w:numId="9">
    <w:abstractNumId w:val="14"/>
  </w:num>
  <w:num w:numId="10">
    <w:abstractNumId w:val="13"/>
  </w:num>
  <w:num w:numId="11">
    <w:abstractNumId w:val="4"/>
  </w:num>
  <w:num w:numId="12">
    <w:abstractNumId w:val="0"/>
  </w:num>
  <w:num w:numId="13">
    <w:abstractNumId w:val="19"/>
  </w:num>
  <w:num w:numId="14">
    <w:abstractNumId w:val="1"/>
  </w:num>
  <w:num w:numId="15">
    <w:abstractNumId w:val="17"/>
  </w:num>
  <w:num w:numId="16">
    <w:abstractNumId w:val="15"/>
  </w:num>
  <w:num w:numId="17">
    <w:abstractNumId w:val="9"/>
  </w:num>
  <w:num w:numId="18">
    <w:abstractNumId w:val="10"/>
  </w:num>
  <w:num w:numId="19">
    <w:abstractNumId w:val="18"/>
  </w:num>
  <w:num w:numId="20">
    <w:abstractNumId w:val="11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0D"/>
    <w:rsid w:val="000216FF"/>
    <w:rsid w:val="000375BB"/>
    <w:rsid w:val="0004087D"/>
    <w:rsid w:val="00064292"/>
    <w:rsid w:val="00070635"/>
    <w:rsid w:val="00080AAE"/>
    <w:rsid w:val="0009449E"/>
    <w:rsid w:val="00095A1F"/>
    <w:rsid w:val="00097BEF"/>
    <w:rsid w:val="000A49E6"/>
    <w:rsid w:val="000F53F6"/>
    <w:rsid w:val="000F648A"/>
    <w:rsid w:val="00100DF4"/>
    <w:rsid w:val="00110086"/>
    <w:rsid w:val="0011732A"/>
    <w:rsid w:val="00144821"/>
    <w:rsid w:val="00167F5F"/>
    <w:rsid w:val="00175FDD"/>
    <w:rsid w:val="001D0140"/>
    <w:rsid w:val="001D3545"/>
    <w:rsid w:val="001D6EA4"/>
    <w:rsid w:val="0022544B"/>
    <w:rsid w:val="002273C1"/>
    <w:rsid w:val="002964FB"/>
    <w:rsid w:val="002C4ECC"/>
    <w:rsid w:val="002F07B2"/>
    <w:rsid w:val="00301AB9"/>
    <w:rsid w:val="003172F0"/>
    <w:rsid w:val="0032194D"/>
    <w:rsid w:val="0032492D"/>
    <w:rsid w:val="00331D41"/>
    <w:rsid w:val="00355E21"/>
    <w:rsid w:val="003579AB"/>
    <w:rsid w:val="003A28EE"/>
    <w:rsid w:val="003F421B"/>
    <w:rsid w:val="00407EC6"/>
    <w:rsid w:val="004175B3"/>
    <w:rsid w:val="00431832"/>
    <w:rsid w:val="00441E87"/>
    <w:rsid w:val="00445860"/>
    <w:rsid w:val="004615AE"/>
    <w:rsid w:val="00466461"/>
    <w:rsid w:val="004A0270"/>
    <w:rsid w:val="004E67A4"/>
    <w:rsid w:val="00503C82"/>
    <w:rsid w:val="0051430B"/>
    <w:rsid w:val="00515963"/>
    <w:rsid w:val="005409BD"/>
    <w:rsid w:val="00554710"/>
    <w:rsid w:val="00574E47"/>
    <w:rsid w:val="005A75FC"/>
    <w:rsid w:val="005D7D31"/>
    <w:rsid w:val="0060116C"/>
    <w:rsid w:val="00605F96"/>
    <w:rsid w:val="0060786F"/>
    <w:rsid w:val="00625654"/>
    <w:rsid w:val="006A4F22"/>
    <w:rsid w:val="006A6119"/>
    <w:rsid w:val="006B6AEB"/>
    <w:rsid w:val="006C43A1"/>
    <w:rsid w:val="006E5293"/>
    <w:rsid w:val="007009D6"/>
    <w:rsid w:val="00771761"/>
    <w:rsid w:val="00786025"/>
    <w:rsid w:val="007916D8"/>
    <w:rsid w:val="007A3F96"/>
    <w:rsid w:val="007C5DDC"/>
    <w:rsid w:val="007E56E8"/>
    <w:rsid w:val="007E700D"/>
    <w:rsid w:val="007F3CAB"/>
    <w:rsid w:val="00846471"/>
    <w:rsid w:val="00856072"/>
    <w:rsid w:val="0086342B"/>
    <w:rsid w:val="0086464C"/>
    <w:rsid w:val="00864B42"/>
    <w:rsid w:val="00881E32"/>
    <w:rsid w:val="008839B2"/>
    <w:rsid w:val="00883FD2"/>
    <w:rsid w:val="008C2027"/>
    <w:rsid w:val="008D12E1"/>
    <w:rsid w:val="008E2CD9"/>
    <w:rsid w:val="00905B79"/>
    <w:rsid w:val="00913C7B"/>
    <w:rsid w:val="0091422F"/>
    <w:rsid w:val="00914AB3"/>
    <w:rsid w:val="00924396"/>
    <w:rsid w:val="00935FC9"/>
    <w:rsid w:val="009361DA"/>
    <w:rsid w:val="00964702"/>
    <w:rsid w:val="00993CF6"/>
    <w:rsid w:val="009B6D44"/>
    <w:rsid w:val="009C2D3F"/>
    <w:rsid w:val="009D1726"/>
    <w:rsid w:val="009E3F3A"/>
    <w:rsid w:val="00A15CAA"/>
    <w:rsid w:val="00A16E3B"/>
    <w:rsid w:val="00A24A23"/>
    <w:rsid w:val="00A54BCC"/>
    <w:rsid w:val="00A6594C"/>
    <w:rsid w:val="00A82CB8"/>
    <w:rsid w:val="00A85597"/>
    <w:rsid w:val="00A86C27"/>
    <w:rsid w:val="00A87674"/>
    <w:rsid w:val="00A92184"/>
    <w:rsid w:val="00AA22CB"/>
    <w:rsid w:val="00AA3307"/>
    <w:rsid w:val="00AA591D"/>
    <w:rsid w:val="00AC32C6"/>
    <w:rsid w:val="00AF21CD"/>
    <w:rsid w:val="00AF4348"/>
    <w:rsid w:val="00B0566D"/>
    <w:rsid w:val="00B17B03"/>
    <w:rsid w:val="00B20D0A"/>
    <w:rsid w:val="00B474FF"/>
    <w:rsid w:val="00B56648"/>
    <w:rsid w:val="00B60E7E"/>
    <w:rsid w:val="00B874FE"/>
    <w:rsid w:val="00B91EE6"/>
    <w:rsid w:val="00BA552A"/>
    <w:rsid w:val="00BC7DEC"/>
    <w:rsid w:val="00BE2B2F"/>
    <w:rsid w:val="00BF65A7"/>
    <w:rsid w:val="00BF6ADE"/>
    <w:rsid w:val="00C13836"/>
    <w:rsid w:val="00C13B0C"/>
    <w:rsid w:val="00C1698E"/>
    <w:rsid w:val="00C40FD6"/>
    <w:rsid w:val="00C45501"/>
    <w:rsid w:val="00C46152"/>
    <w:rsid w:val="00C97162"/>
    <w:rsid w:val="00CC1FE3"/>
    <w:rsid w:val="00CD474B"/>
    <w:rsid w:val="00CF4531"/>
    <w:rsid w:val="00D720F4"/>
    <w:rsid w:val="00DA73D5"/>
    <w:rsid w:val="00DF358E"/>
    <w:rsid w:val="00E259BD"/>
    <w:rsid w:val="00E4002B"/>
    <w:rsid w:val="00E50F6B"/>
    <w:rsid w:val="00E555DD"/>
    <w:rsid w:val="00E56C94"/>
    <w:rsid w:val="00EA0E15"/>
    <w:rsid w:val="00EB3802"/>
    <w:rsid w:val="00ED46D5"/>
    <w:rsid w:val="00ED4FCC"/>
    <w:rsid w:val="00EE1DB5"/>
    <w:rsid w:val="00F067A5"/>
    <w:rsid w:val="00F13DAC"/>
    <w:rsid w:val="00F20E4D"/>
    <w:rsid w:val="00F24866"/>
    <w:rsid w:val="00F66A6F"/>
    <w:rsid w:val="00F825E6"/>
    <w:rsid w:val="00F968F7"/>
    <w:rsid w:val="00FA70AB"/>
    <w:rsid w:val="00FB7811"/>
    <w:rsid w:val="00FE24A0"/>
    <w:rsid w:val="316BD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E8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82"/>
    <w:rPr>
      <w:sz w:val="24"/>
      <w:szCs w:val="24"/>
    </w:rPr>
  </w:style>
  <w:style w:type="paragraph" w:styleId="Heading2">
    <w:name w:val="heading 2"/>
    <w:basedOn w:val="Normal"/>
    <w:next w:val="Normal"/>
    <w:qFormat/>
    <w:rsid w:val="00503C82"/>
    <w:pPr>
      <w:keepNext/>
      <w:numPr>
        <w:numId w:val="14"/>
      </w:num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  <w:outlineLvl w:val="1"/>
    </w:pPr>
    <w:rPr>
      <w:b/>
      <w:sz w:val="26"/>
      <w:szCs w:val="20"/>
    </w:rPr>
  </w:style>
  <w:style w:type="paragraph" w:styleId="Heading5">
    <w:name w:val="heading 5"/>
    <w:basedOn w:val="Normal"/>
    <w:next w:val="Normal"/>
    <w:qFormat/>
    <w:rsid w:val="00503C82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b/>
      <w:bCs/>
      <w:szCs w:val="20"/>
      <w:lang w:eastAsia="en-US"/>
    </w:rPr>
  </w:style>
  <w:style w:type="paragraph" w:styleId="Heading6">
    <w:name w:val="heading 6"/>
    <w:basedOn w:val="Normal"/>
    <w:next w:val="Normal"/>
    <w:qFormat/>
    <w:rsid w:val="00503C82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Arial" w:hAnsi="Arial" w:cs="Arial"/>
      <w:b/>
      <w:b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StNormal-Bullets1">
    <w:name w:val="BSt Normal - Bullets 1"/>
    <w:basedOn w:val="Normal"/>
    <w:rsid w:val="00503C82"/>
    <w:pPr>
      <w:numPr>
        <w:numId w:val="1"/>
      </w:numPr>
      <w:spacing w:line="360" w:lineRule="auto"/>
      <w:jc w:val="both"/>
    </w:pPr>
    <w:rPr>
      <w:sz w:val="26"/>
      <w:lang w:val="en-US"/>
    </w:rPr>
  </w:style>
  <w:style w:type="paragraph" w:customStyle="1" w:styleId="BStNormal-Bullets2">
    <w:name w:val="BSt Normal - Bullets 2"/>
    <w:basedOn w:val="BStNormal-Bullets1"/>
    <w:rsid w:val="00503C82"/>
    <w:pPr>
      <w:numPr>
        <w:numId w:val="2"/>
      </w:numPr>
    </w:pPr>
  </w:style>
  <w:style w:type="paragraph" w:customStyle="1" w:styleId="BStNormal-Bullets3">
    <w:name w:val="BSt Normal - Bullets 3"/>
    <w:basedOn w:val="Normal"/>
    <w:rsid w:val="00503C82"/>
    <w:pPr>
      <w:numPr>
        <w:numId w:val="3"/>
      </w:numPr>
      <w:spacing w:line="360" w:lineRule="auto"/>
      <w:jc w:val="both"/>
    </w:pPr>
    <w:rPr>
      <w:sz w:val="26"/>
      <w:lang w:val="en-US"/>
    </w:rPr>
  </w:style>
  <w:style w:type="paragraph" w:customStyle="1" w:styleId="BStNormal-5">
    <w:name w:val="BSt Normal - Κείμενο"/>
    <w:basedOn w:val="Normal"/>
    <w:rsid w:val="00503C82"/>
    <w:pPr>
      <w:spacing w:line="360" w:lineRule="auto"/>
      <w:jc w:val="both"/>
    </w:pPr>
    <w:rPr>
      <w:sz w:val="26"/>
    </w:rPr>
  </w:style>
  <w:style w:type="paragraph" w:customStyle="1" w:styleId="BStNormal-6">
    <w:name w:val="BSt Normal - Γραμμή Πίνακα"/>
    <w:basedOn w:val="BStNormal-5"/>
    <w:rsid w:val="00503C82"/>
    <w:pPr>
      <w:spacing w:before="60" w:after="60" w:line="240" w:lineRule="auto"/>
    </w:pPr>
  </w:style>
  <w:style w:type="paragraph" w:customStyle="1" w:styleId="BStNormal-1">
    <w:name w:val="BSt Normal - Επικεφαλίδα 1"/>
    <w:basedOn w:val="Normal"/>
    <w:next w:val="Normal"/>
    <w:rsid w:val="00503C82"/>
    <w:pPr>
      <w:numPr>
        <w:numId w:val="4"/>
      </w:numPr>
      <w:spacing w:line="360" w:lineRule="auto"/>
      <w:jc w:val="both"/>
    </w:pPr>
    <w:rPr>
      <w:b/>
      <w:caps/>
      <w:sz w:val="26"/>
    </w:rPr>
  </w:style>
  <w:style w:type="paragraph" w:customStyle="1" w:styleId="BStNormal-2">
    <w:name w:val="BSt Normal - Επικεφαλίδα 2"/>
    <w:basedOn w:val="Normal"/>
    <w:next w:val="Normal"/>
    <w:rsid w:val="00503C82"/>
    <w:pPr>
      <w:numPr>
        <w:ilvl w:val="1"/>
        <w:numId w:val="5"/>
      </w:numPr>
      <w:spacing w:line="360" w:lineRule="auto"/>
      <w:jc w:val="both"/>
      <w:outlineLvl w:val="1"/>
    </w:pPr>
    <w:rPr>
      <w:b/>
      <w:sz w:val="26"/>
      <w:u w:val="single"/>
    </w:rPr>
  </w:style>
  <w:style w:type="paragraph" w:customStyle="1" w:styleId="BStNormal-3">
    <w:name w:val="BSt Normal - Επικεφαλίδα 3"/>
    <w:basedOn w:val="Normal"/>
    <w:next w:val="Normal"/>
    <w:rsid w:val="00503C82"/>
    <w:pPr>
      <w:numPr>
        <w:ilvl w:val="2"/>
        <w:numId w:val="6"/>
      </w:numPr>
      <w:spacing w:line="360" w:lineRule="auto"/>
      <w:jc w:val="both"/>
      <w:outlineLvl w:val="2"/>
    </w:pPr>
    <w:rPr>
      <w:b/>
      <w:sz w:val="26"/>
    </w:rPr>
  </w:style>
  <w:style w:type="paragraph" w:customStyle="1" w:styleId="BStNormal-4">
    <w:name w:val="BSt Normal - Επικεφαλίδα 4"/>
    <w:basedOn w:val="Normal"/>
    <w:next w:val="Normal"/>
    <w:rsid w:val="00503C82"/>
    <w:pPr>
      <w:numPr>
        <w:ilvl w:val="3"/>
        <w:numId w:val="7"/>
      </w:numPr>
      <w:spacing w:line="360" w:lineRule="auto"/>
      <w:jc w:val="both"/>
      <w:outlineLvl w:val="3"/>
    </w:pPr>
    <w:rPr>
      <w:b/>
      <w:i/>
      <w:sz w:val="26"/>
    </w:rPr>
  </w:style>
  <w:style w:type="paragraph" w:customStyle="1" w:styleId="BStNormal-">
    <w:name w:val="BSt Normal - Επικεφαλίδα Κεφαλαίου"/>
    <w:basedOn w:val="BStNormal-5"/>
    <w:next w:val="BStNormal-5"/>
    <w:rsid w:val="00503C82"/>
    <w:pPr>
      <w:numPr>
        <w:numId w:val="8"/>
      </w:numPr>
    </w:pPr>
    <w:rPr>
      <w:b/>
      <w:caps/>
    </w:rPr>
  </w:style>
  <w:style w:type="paragraph" w:customStyle="1" w:styleId="BStNormal-7">
    <w:name w:val="BSt Normal - Επικεφαλίδα χωρίς αρίθμηση"/>
    <w:basedOn w:val="Normal"/>
    <w:next w:val="Normal"/>
    <w:rsid w:val="00503C82"/>
    <w:pPr>
      <w:spacing w:line="360" w:lineRule="auto"/>
      <w:jc w:val="both"/>
    </w:pPr>
    <w:rPr>
      <w:b/>
      <w:caps/>
      <w:sz w:val="26"/>
    </w:rPr>
  </w:style>
  <w:style w:type="paragraph" w:customStyle="1" w:styleId="BStNormal-8">
    <w:name w:val="BSt Normal - Κεφαλίδα"/>
    <w:basedOn w:val="Normal"/>
    <w:rsid w:val="00503C82"/>
    <w:pPr>
      <w:jc w:val="both"/>
    </w:pPr>
    <w:rPr>
      <w:b/>
      <w:caps/>
      <w:sz w:val="20"/>
    </w:rPr>
  </w:style>
  <w:style w:type="paragraph" w:customStyle="1" w:styleId="BStNormal-9">
    <w:name w:val="BSt Normal - Τίτλος Διαγράμματος"/>
    <w:basedOn w:val="Normal"/>
    <w:rsid w:val="00503C82"/>
    <w:pPr>
      <w:spacing w:line="360" w:lineRule="auto"/>
      <w:ind w:left="1588" w:hanging="1588"/>
      <w:jc w:val="center"/>
    </w:pPr>
    <w:rPr>
      <w:b/>
      <w:sz w:val="26"/>
    </w:rPr>
  </w:style>
  <w:style w:type="paragraph" w:customStyle="1" w:styleId="BStNormal-0">
    <w:name w:val="BSt Normal - Τίτλος Πίνακα"/>
    <w:basedOn w:val="BStNormal-5"/>
    <w:next w:val="BStNormal-5"/>
    <w:rsid w:val="00503C82"/>
    <w:pPr>
      <w:numPr>
        <w:numId w:val="9"/>
      </w:numPr>
    </w:pPr>
    <w:rPr>
      <w:b/>
    </w:rPr>
  </w:style>
  <w:style w:type="paragraph" w:customStyle="1" w:styleId="BStNormal-a">
    <w:name w:val="BSt Normal - Τίτλος Σχήματος"/>
    <w:basedOn w:val="Normal"/>
    <w:rsid w:val="00503C82"/>
    <w:pPr>
      <w:tabs>
        <w:tab w:val="num" w:pos="1134"/>
      </w:tabs>
      <w:spacing w:line="360" w:lineRule="auto"/>
      <w:ind w:left="1134" w:hanging="1134"/>
      <w:jc w:val="both"/>
    </w:pPr>
    <w:rPr>
      <w:sz w:val="26"/>
    </w:rPr>
  </w:style>
  <w:style w:type="paragraph" w:customStyle="1" w:styleId="BStNormal-b">
    <w:name w:val="BSt Normal - Υποσέλιδο"/>
    <w:basedOn w:val="Normal"/>
    <w:rsid w:val="00503C82"/>
    <w:pPr>
      <w:jc w:val="both"/>
    </w:pPr>
    <w:rPr>
      <w:b/>
      <w:sz w:val="20"/>
    </w:rPr>
  </w:style>
  <w:style w:type="paragraph" w:styleId="Header">
    <w:name w:val="header"/>
    <w:basedOn w:val="Normal"/>
    <w:rsid w:val="00503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C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C82"/>
  </w:style>
  <w:style w:type="paragraph" w:styleId="BodyText2">
    <w:name w:val="Body Text 2"/>
    <w:basedOn w:val="Normal"/>
    <w:link w:val="BodyText2Char"/>
    <w:rsid w:val="00503C82"/>
    <w:pPr>
      <w:overflowPunct w:val="0"/>
      <w:autoSpaceDE w:val="0"/>
      <w:autoSpaceDN w:val="0"/>
      <w:adjustRightInd w:val="0"/>
      <w:jc w:val="both"/>
      <w:textAlignment w:val="baseline"/>
    </w:pPr>
    <w:rPr>
      <w:b/>
      <w:bCs/>
      <w:szCs w:val="20"/>
      <w:lang w:eastAsia="en-US"/>
    </w:rPr>
  </w:style>
  <w:style w:type="paragraph" w:customStyle="1" w:styleId="CaseStudyNormal">
    <w:name w:val="Case Study Normal"/>
    <w:basedOn w:val="Normal"/>
    <w:rsid w:val="00503C82"/>
    <w:pPr>
      <w:spacing w:before="100" w:beforeAutospacing="1" w:after="100" w:afterAutospacing="1"/>
      <w:jc w:val="both"/>
    </w:pPr>
    <w:rPr>
      <w:rFonts w:ascii="Tahoma" w:hAnsi="Tahoma" w:cs="Tahoma"/>
      <w:color w:val="000000"/>
      <w:sz w:val="20"/>
      <w:lang w:val="en-US" w:eastAsia="en-US"/>
    </w:rPr>
  </w:style>
  <w:style w:type="paragraph" w:styleId="BodyText">
    <w:name w:val="Body Text"/>
    <w:basedOn w:val="Normal"/>
    <w:rsid w:val="00503C82"/>
    <w:pPr>
      <w:jc w:val="both"/>
    </w:pPr>
  </w:style>
  <w:style w:type="paragraph" w:styleId="BodyText3">
    <w:name w:val="Body Text 3"/>
    <w:basedOn w:val="Normal"/>
    <w:rsid w:val="00503C82"/>
    <w:pPr>
      <w:overflowPunct w:val="0"/>
      <w:autoSpaceDE w:val="0"/>
      <w:autoSpaceDN w:val="0"/>
      <w:adjustRightInd w:val="0"/>
      <w:jc w:val="both"/>
      <w:textAlignment w:val="baseline"/>
    </w:pPr>
    <w:rPr>
      <w:rFonts w:ascii="Tahoma" w:hAnsi="Tahoma" w:cs="Tahoma"/>
      <w:sz w:val="22"/>
      <w:szCs w:val="20"/>
      <w:lang w:eastAsia="en-US"/>
    </w:rPr>
  </w:style>
  <w:style w:type="character" w:styleId="Hyperlink">
    <w:name w:val="Hyperlink"/>
    <w:basedOn w:val="DefaultParagraphFont"/>
    <w:rsid w:val="00503C82"/>
    <w:rPr>
      <w:color w:val="0000FF"/>
      <w:u w:val="single"/>
    </w:rPr>
  </w:style>
  <w:style w:type="table" w:styleId="TableGrid">
    <w:name w:val="Table Grid"/>
    <w:basedOn w:val="TableNormal"/>
    <w:rsid w:val="009142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91422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32194D"/>
    <w:rPr>
      <w:color w:val="800080"/>
      <w:u w:val="single"/>
    </w:rPr>
  </w:style>
  <w:style w:type="character" w:customStyle="1" w:styleId="BodyText2Char">
    <w:name w:val="Body Text 2 Char"/>
    <w:basedOn w:val="DefaultParagraphFont"/>
    <w:link w:val="BodyText2"/>
    <w:rsid w:val="002C4ECC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rsid w:val="0044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E4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CA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82"/>
    <w:rPr>
      <w:sz w:val="24"/>
      <w:szCs w:val="24"/>
    </w:rPr>
  </w:style>
  <w:style w:type="paragraph" w:styleId="Heading2">
    <w:name w:val="heading 2"/>
    <w:basedOn w:val="Normal"/>
    <w:next w:val="Normal"/>
    <w:qFormat/>
    <w:rsid w:val="00503C82"/>
    <w:pPr>
      <w:keepNext/>
      <w:numPr>
        <w:numId w:val="14"/>
      </w:num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  <w:outlineLvl w:val="1"/>
    </w:pPr>
    <w:rPr>
      <w:b/>
      <w:sz w:val="26"/>
      <w:szCs w:val="20"/>
    </w:rPr>
  </w:style>
  <w:style w:type="paragraph" w:styleId="Heading5">
    <w:name w:val="heading 5"/>
    <w:basedOn w:val="Normal"/>
    <w:next w:val="Normal"/>
    <w:qFormat/>
    <w:rsid w:val="00503C82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b/>
      <w:bCs/>
      <w:szCs w:val="20"/>
      <w:lang w:eastAsia="en-US"/>
    </w:rPr>
  </w:style>
  <w:style w:type="paragraph" w:styleId="Heading6">
    <w:name w:val="heading 6"/>
    <w:basedOn w:val="Normal"/>
    <w:next w:val="Normal"/>
    <w:qFormat/>
    <w:rsid w:val="00503C82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Arial" w:hAnsi="Arial" w:cs="Arial"/>
      <w:b/>
      <w:b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StNormal-Bullets1">
    <w:name w:val="BSt Normal - Bullets 1"/>
    <w:basedOn w:val="Normal"/>
    <w:rsid w:val="00503C82"/>
    <w:pPr>
      <w:numPr>
        <w:numId w:val="1"/>
      </w:numPr>
      <w:spacing w:line="360" w:lineRule="auto"/>
      <w:jc w:val="both"/>
    </w:pPr>
    <w:rPr>
      <w:sz w:val="26"/>
      <w:lang w:val="en-US"/>
    </w:rPr>
  </w:style>
  <w:style w:type="paragraph" w:customStyle="1" w:styleId="BStNormal-Bullets2">
    <w:name w:val="BSt Normal - Bullets 2"/>
    <w:basedOn w:val="BStNormal-Bullets1"/>
    <w:rsid w:val="00503C82"/>
    <w:pPr>
      <w:numPr>
        <w:numId w:val="2"/>
      </w:numPr>
    </w:pPr>
  </w:style>
  <w:style w:type="paragraph" w:customStyle="1" w:styleId="BStNormal-Bullets3">
    <w:name w:val="BSt Normal - Bullets 3"/>
    <w:basedOn w:val="Normal"/>
    <w:rsid w:val="00503C82"/>
    <w:pPr>
      <w:numPr>
        <w:numId w:val="3"/>
      </w:numPr>
      <w:spacing w:line="360" w:lineRule="auto"/>
      <w:jc w:val="both"/>
    </w:pPr>
    <w:rPr>
      <w:sz w:val="26"/>
      <w:lang w:val="en-US"/>
    </w:rPr>
  </w:style>
  <w:style w:type="paragraph" w:customStyle="1" w:styleId="BStNormal-5">
    <w:name w:val="BSt Normal - Κείμενο"/>
    <w:basedOn w:val="Normal"/>
    <w:rsid w:val="00503C82"/>
    <w:pPr>
      <w:spacing w:line="360" w:lineRule="auto"/>
      <w:jc w:val="both"/>
    </w:pPr>
    <w:rPr>
      <w:sz w:val="26"/>
    </w:rPr>
  </w:style>
  <w:style w:type="paragraph" w:customStyle="1" w:styleId="BStNormal-6">
    <w:name w:val="BSt Normal - Γραμμή Πίνακα"/>
    <w:basedOn w:val="BStNormal-5"/>
    <w:rsid w:val="00503C82"/>
    <w:pPr>
      <w:spacing w:before="60" w:after="60" w:line="240" w:lineRule="auto"/>
    </w:pPr>
  </w:style>
  <w:style w:type="paragraph" w:customStyle="1" w:styleId="BStNormal-1">
    <w:name w:val="BSt Normal - Επικεφαλίδα 1"/>
    <w:basedOn w:val="Normal"/>
    <w:next w:val="Normal"/>
    <w:rsid w:val="00503C82"/>
    <w:pPr>
      <w:numPr>
        <w:numId w:val="4"/>
      </w:numPr>
      <w:spacing w:line="360" w:lineRule="auto"/>
      <w:jc w:val="both"/>
    </w:pPr>
    <w:rPr>
      <w:b/>
      <w:caps/>
      <w:sz w:val="26"/>
    </w:rPr>
  </w:style>
  <w:style w:type="paragraph" w:customStyle="1" w:styleId="BStNormal-2">
    <w:name w:val="BSt Normal - Επικεφαλίδα 2"/>
    <w:basedOn w:val="Normal"/>
    <w:next w:val="Normal"/>
    <w:rsid w:val="00503C82"/>
    <w:pPr>
      <w:numPr>
        <w:ilvl w:val="1"/>
        <w:numId w:val="5"/>
      </w:numPr>
      <w:spacing w:line="360" w:lineRule="auto"/>
      <w:jc w:val="both"/>
      <w:outlineLvl w:val="1"/>
    </w:pPr>
    <w:rPr>
      <w:b/>
      <w:sz w:val="26"/>
      <w:u w:val="single"/>
    </w:rPr>
  </w:style>
  <w:style w:type="paragraph" w:customStyle="1" w:styleId="BStNormal-3">
    <w:name w:val="BSt Normal - Επικεφαλίδα 3"/>
    <w:basedOn w:val="Normal"/>
    <w:next w:val="Normal"/>
    <w:rsid w:val="00503C82"/>
    <w:pPr>
      <w:numPr>
        <w:ilvl w:val="2"/>
        <w:numId w:val="6"/>
      </w:numPr>
      <w:spacing w:line="360" w:lineRule="auto"/>
      <w:jc w:val="both"/>
      <w:outlineLvl w:val="2"/>
    </w:pPr>
    <w:rPr>
      <w:b/>
      <w:sz w:val="26"/>
    </w:rPr>
  </w:style>
  <w:style w:type="paragraph" w:customStyle="1" w:styleId="BStNormal-4">
    <w:name w:val="BSt Normal - Επικεφαλίδα 4"/>
    <w:basedOn w:val="Normal"/>
    <w:next w:val="Normal"/>
    <w:rsid w:val="00503C82"/>
    <w:pPr>
      <w:numPr>
        <w:ilvl w:val="3"/>
        <w:numId w:val="7"/>
      </w:numPr>
      <w:spacing w:line="360" w:lineRule="auto"/>
      <w:jc w:val="both"/>
      <w:outlineLvl w:val="3"/>
    </w:pPr>
    <w:rPr>
      <w:b/>
      <w:i/>
      <w:sz w:val="26"/>
    </w:rPr>
  </w:style>
  <w:style w:type="paragraph" w:customStyle="1" w:styleId="BStNormal-">
    <w:name w:val="BSt Normal - Επικεφαλίδα Κεφαλαίου"/>
    <w:basedOn w:val="BStNormal-5"/>
    <w:next w:val="BStNormal-5"/>
    <w:rsid w:val="00503C82"/>
    <w:pPr>
      <w:numPr>
        <w:numId w:val="8"/>
      </w:numPr>
    </w:pPr>
    <w:rPr>
      <w:b/>
      <w:caps/>
    </w:rPr>
  </w:style>
  <w:style w:type="paragraph" w:customStyle="1" w:styleId="BStNormal-7">
    <w:name w:val="BSt Normal - Επικεφαλίδα χωρίς αρίθμηση"/>
    <w:basedOn w:val="Normal"/>
    <w:next w:val="Normal"/>
    <w:rsid w:val="00503C82"/>
    <w:pPr>
      <w:spacing w:line="360" w:lineRule="auto"/>
      <w:jc w:val="both"/>
    </w:pPr>
    <w:rPr>
      <w:b/>
      <w:caps/>
      <w:sz w:val="26"/>
    </w:rPr>
  </w:style>
  <w:style w:type="paragraph" w:customStyle="1" w:styleId="BStNormal-8">
    <w:name w:val="BSt Normal - Κεφαλίδα"/>
    <w:basedOn w:val="Normal"/>
    <w:rsid w:val="00503C82"/>
    <w:pPr>
      <w:jc w:val="both"/>
    </w:pPr>
    <w:rPr>
      <w:b/>
      <w:caps/>
      <w:sz w:val="20"/>
    </w:rPr>
  </w:style>
  <w:style w:type="paragraph" w:customStyle="1" w:styleId="BStNormal-9">
    <w:name w:val="BSt Normal - Τίτλος Διαγράμματος"/>
    <w:basedOn w:val="Normal"/>
    <w:rsid w:val="00503C82"/>
    <w:pPr>
      <w:spacing w:line="360" w:lineRule="auto"/>
      <w:ind w:left="1588" w:hanging="1588"/>
      <w:jc w:val="center"/>
    </w:pPr>
    <w:rPr>
      <w:b/>
      <w:sz w:val="26"/>
    </w:rPr>
  </w:style>
  <w:style w:type="paragraph" w:customStyle="1" w:styleId="BStNormal-0">
    <w:name w:val="BSt Normal - Τίτλος Πίνακα"/>
    <w:basedOn w:val="BStNormal-5"/>
    <w:next w:val="BStNormal-5"/>
    <w:rsid w:val="00503C82"/>
    <w:pPr>
      <w:numPr>
        <w:numId w:val="9"/>
      </w:numPr>
    </w:pPr>
    <w:rPr>
      <w:b/>
    </w:rPr>
  </w:style>
  <w:style w:type="paragraph" w:customStyle="1" w:styleId="BStNormal-a">
    <w:name w:val="BSt Normal - Τίτλος Σχήματος"/>
    <w:basedOn w:val="Normal"/>
    <w:rsid w:val="00503C82"/>
    <w:pPr>
      <w:tabs>
        <w:tab w:val="num" w:pos="1134"/>
      </w:tabs>
      <w:spacing w:line="360" w:lineRule="auto"/>
      <w:ind w:left="1134" w:hanging="1134"/>
      <w:jc w:val="both"/>
    </w:pPr>
    <w:rPr>
      <w:sz w:val="26"/>
    </w:rPr>
  </w:style>
  <w:style w:type="paragraph" w:customStyle="1" w:styleId="BStNormal-b">
    <w:name w:val="BSt Normal - Υποσέλιδο"/>
    <w:basedOn w:val="Normal"/>
    <w:rsid w:val="00503C82"/>
    <w:pPr>
      <w:jc w:val="both"/>
    </w:pPr>
    <w:rPr>
      <w:b/>
      <w:sz w:val="20"/>
    </w:rPr>
  </w:style>
  <w:style w:type="paragraph" w:styleId="Header">
    <w:name w:val="header"/>
    <w:basedOn w:val="Normal"/>
    <w:rsid w:val="00503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C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C82"/>
  </w:style>
  <w:style w:type="paragraph" w:styleId="BodyText2">
    <w:name w:val="Body Text 2"/>
    <w:basedOn w:val="Normal"/>
    <w:link w:val="BodyText2Char"/>
    <w:rsid w:val="00503C82"/>
    <w:pPr>
      <w:overflowPunct w:val="0"/>
      <w:autoSpaceDE w:val="0"/>
      <w:autoSpaceDN w:val="0"/>
      <w:adjustRightInd w:val="0"/>
      <w:jc w:val="both"/>
      <w:textAlignment w:val="baseline"/>
    </w:pPr>
    <w:rPr>
      <w:b/>
      <w:bCs/>
      <w:szCs w:val="20"/>
      <w:lang w:eastAsia="en-US"/>
    </w:rPr>
  </w:style>
  <w:style w:type="paragraph" w:customStyle="1" w:styleId="CaseStudyNormal">
    <w:name w:val="Case Study Normal"/>
    <w:basedOn w:val="Normal"/>
    <w:rsid w:val="00503C82"/>
    <w:pPr>
      <w:spacing w:before="100" w:beforeAutospacing="1" w:after="100" w:afterAutospacing="1"/>
      <w:jc w:val="both"/>
    </w:pPr>
    <w:rPr>
      <w:rFonts w:ascii="Tahoma" w:hAnsi="Tahoma" w:cs="Tahoma"/>
      <w:color w:val="000000"/>
      <w:sz w:val="20"/>
      <w:lang w:val="en-US" w:eastAsia="en-US"/>
    </w:rPr>
  </w:style>
  <w:style w:type="paragraph" w:styleId="BodyText">
    <w:name w:val="Body Text"/>
    <w:basedOn w:val="Normal"/>
    <w:rsid w:val="00503C82"/>
    <w:pPr>
      <w:jc w:val="both"/>
    </w:pPr>
  </w:style>
  <w:style w:type="paragraph" w:styleId="BodyText3">
    <w:name w:val="Body Text 3"/>
    <w:basedOn w:val="Normal"/>
    <w:rsid w:val="00503C82"/>
    <w:pPr>
      <w:overflowPunct w:val="0"/>
      <w:autoSpaceDE w:val="0"/>
      <w:autoSpaceDN w:val="0"/>
      <w:adjustRightInd w:val="0"/>
      <w:jc w:val="both"/>
      <w:textAlignment w:val="baseline"/>
    </w:pPr>
    <w:rPr>
      <w:rFonts w:ascii="Tahoma" w:hAnsi="Tahoma" w:cs="Tahoma"/>
      <w:sz w:val="22"/>
      <w:szCs w:val="20"/>
      <w:lang w:eastAsia="en-US"/>
    </w:rPr>
  </w:style>
  <w:style w:type="character" w:styleId="Hyperlink">
    <w:name w:val="Hyperlink"/>
    <w:basedOn w:val="DefaultParagraphFont"/>
    <w:rsid w:val="00503C82"/>
    <w:rPr>
      <w:color w:val="0000FF"/>
      <w:u w:val="single"/>
    </w:rPr>
  </w:style>
  <w:style w:type="table" w:styleId="TableGrid">
    <w:name w:val="Table Grid"/>
    <w:basedOn w:val="TableNormal"/>
    <w:rsid w:val="009142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91422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32194D"/>
    <w:rPr>
      <w:color w:val="800080"/>
      <w:u w:val="single"/>
    </w:rPr>
  </w:style>
  <w:style w:type="character" w:customStyle="1" w:styleId="BodyText2Char">
    <w:name w:val="Body Text 2 Char"/>
    <w:basedOn w:val="DefaultParagraphFont"/>
    <w:link w:val="BodyText2"/>
    <w:rsid w:val="002C4ECC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rsid w:val="0044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E4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atlas.gov.gr/ATLAS/Pages/Home.asp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OSHIBA1\Application%20Data\Microsoft\Templates\BSt%20Letter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1FE7-45E9-4E27-83B4-5D58F43E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BSt Letter</Template>
  <TotalTime>11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</dc:title>
  <dc:creator>TOSHIBA1</dc:creator>
  <cp:lastModifiedBy>maria</cp:lastModifiedBy>
  <cp:revision>8</cp:revision>
  <cp:lastPrinted>2018-05-04T10:12:00Z</cp:lastPrinted>
  <dcterms:created xsi:type="dcterms:W3CDTF">2018-06-18T08:26:00Z</dcterms:created>
  <dcterms:modified xsi:type="dcterms:W3CDTF">2024-09-03T07:28:00Z</dcterms:modified>
</cp:coreProperties>
</file>